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8E377" w14:textId="77777777" w:rsidR="00F65859" w:rsidRDefault="00254993">
      <w:r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76F83B83" wp14:editId="2C10040E">
                <wp:simplePos x="0" y="0"/>
                <wp:positionH relativeFrom="page">
                  <wp:posOffset>0</wp:posOffset>
                </wp:positionH>
                <wp:positionV relativeFrom="paragraph">
                  <wp:posOffset>-581025</wp:posOffset>
                </wp:positionV>
                <wp:extent cx="7772400" cy="10058400"/>
                <wp:effectExtent l="0" t="0" r="0" b="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237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B9B6" id="Rectangle 1" o:spid="_x0000_s1026" alt="&quot;&quot;" style="position:absolute;margin-left:0;margin-top:-45.75pt;width:612pt;height:11in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" fillcolor="#fbe4d5 [661]" stroked="f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076"/>
        <w:gridCol w:w="271"/>
        <w:gridCol w:w="272"/>
        <w:gridCol w:w="2171"/>
        <w:gridCol w:w="2228"/>
        <w:gridCol w:w="2206"/>
      </w:tblGrid>
      <w:tr w:rsidR="00254993" w14:paraId="20B9E321" w14:textId="77777777" w:rsidTr="0064573B">
        <w:trPr>
          <w:trHeight w:val="1263"/>
        </w:trPr>
        <w:tc>
          <w:tcPr>
            <w:tcW w:w="3076" w:type="dxa"/>
          </w:tcPr>
          <w:p w14:paraId="09DB2300" w14:textId="77777777" w:rsidR="00254993" w:rsidRPr="0060352F" w:rsidRDefault="00254993" w:rsidP="00254993">
            <w:r w:rsidRPr="0060352F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D78637A" wp14:editId="0E8D29B9">
                      <wp:extent cx="1752600" cy="381000"/>
                      <wp:effectExtent l="0" t="0" r="0" b="0"/>
                      <wp:docPr id="1978482158" name="Rectangle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  <a:alpha val="75477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39E856" id="Rectangle 2" o:spid="_x0000_s1026" alt="Decorative" style="width:138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" fillcolor="#fbe4d5 [661]" stroked="f" strokeweight="1pt">
                      <v:fill opacity="49344f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3" w:type="dxa"/>
            <w:gridSpan w:val="2"/>
          </w:tcPr>
          <w:p w14:paraId="36DA7784" w14:textId="77777777" w:rsidR="00254993" w:rsidRPr="0060352F" w:rsidRDefault="00254993" w:rsidP="00254993"/>
        </w:tc>
        <w:tc>
          <w:tcPr>
            <w:tcW w:w="2171" w:type="dxa"/>
          </w:tcPr>
          <w:p w14:paraId="6ED031A3" w14:textId="786ED045" w:rsidR="00254993" w:rsidRPr="0060352F" w:rsidRDefault="001B0C3F" w:rsidP="001B0C3F">
            <w:r>
              <w:t>256 Uganda, Kampala</w:t>
            </w:r>
          </w:p>
        </w:tc>
        <w:tc>
          <w:tcPr>
            <w:tcW w:w="2228" w:type="dxa"/>
          </w:tcPr>
          <w:p w14:paraId="35C8052F" w14:textId="77777777" w:rsidR="00254993" w:rsidRDefault="001B0C3F" w:rsidP="001B0C3F">
            <w:r>
              <w:t>0704330565</w:t>
            </w:r>
          </w:p>
          <w:p w14:paraId="47119473" w14:textId="7CF03B6E" w:rsidR="001B0C3F" w:rsidRPr="0060352F" w:rsidRDefault="001B0C3F" w:rsidP="001B0C3F">
            <w:r>
              <w:t>hishamcab@gmail.com</w:t>
            </w:r>
          </w:p>
        </w:tc>
        <w:tc>
          <w:tcPr>
            <w:tcW w:w="2206" w:type="dxa"/>
          </w:tcPr>
          <w:p w14:paraId="0878E370" w14:textId="77777777" w:rsidR="00254993" w:rsidRPr="0060352F" w:rsidRDefault="00254993" w:rsidP="00254993"/>
        </w:tc>
      </w:tr>
      <w:tr w:rsidR="00254993" w14:paraId="619AC007" w14:textId="77777777" w:rsidTr="0064573B">
        <w:trPr>
          <w:trHeight w:val="2074"/>
        </w:trPr>
        <w:tc>
          <w:tcPr>
            <w:tcW w:w="3619" w:type="dxa"/>
            <w:gridSpan w:val="3"/>
          </w:tcPr>
          <w:p w14:paraId="164B3F9C" w14:textId="243C0DF1" w:rsidR="00254993" w:rsidRPr="00597F2E" w:rsidRDefault="001B0C3F" w:rsidP="0064573B">
            <w:pPr>
              <w:pStyle w:val="Title"/>
            </w:pPr>
            <w:r w:rsidRPr="001B0C3F">
              <w:rPr>
                <w:sz w:val="72"/>
                <w:szCs w:val="72"/>
              </w:rPr>
              <w:t>HISHAM</w:t>
            </w:r>
            <w:r>
              <w:t xml:space="preserve"> </w:t>
            </w:r>
            <w:r w:rsidRPr="001B0C3F">
              <w:rPr>
                <w:sz w:val="72"/>
                <w:szCs w:val="72"/>
              </w:rPr>
              <w:t>KDALA</w:t>
            </w:r>
          </w:p>
        </w:tc>
        <w:tc>
          <w:tcPr>
            <w:tcW w:w="6605" w:type="dxa"/>
            <w:gridSpan w:val="3"/>
          </w:tcPr>
          <w:p w14:paraId="5FD3F63F" w14:textId="77777777" w:rsidR="00254993" w:rsidRPr="00A47395" w:rsidRDefault="005118AE" w:rsidP="0064573B">
            <w:pPr>
              <w:pStyle w:val="Heading1"/>
            </w:pPr>
            <w:sdt>
              <w:sdtPr>
                <w:rPr>
                  <w:rFonts w:eastAsiaTheme="minorEastAsia"/>
                </w:rPr>
                <w:id w:val="-1485542939"/>
                <w:placeholder>
                  <w:docPart w:val="123F1EC165C04A45B196623ACD88C64E"/>
                </w:placeholder>
                <w:temporary/>
                <w:showingPlcHdr/>
                <w15:appearance w15:val="hidden"/>
              </w:sdtPr>
              <w:sdtEndPr/>
              <w:sdtContent>
                <w:r w:rsidR="00254993" w:rsidRPr="00A47395">
                  <w:rPr>
                    <w:rFonts w:eastAsiaTheme="minorEastAsia"/>
                  </w:rPr>
                  <w:t>Looking to obtain a challenging project management position in a dynamic and innovative organization where I can apply my skills and experience to drive success.</w:t>
                </w:r>
              </w:sdtContent>
            </w:sdt>
          </w:p>
        </w:tc>
      </w:tr>
      <w:tr w:rsidR="00254993" w14:paraId="5D07464B" w14:textId="77777777" w:rsidTr="0064573B">
        <w:trPr>
          <w:trHeight w:val="876"/>
        </w:trPr>
        <w:tc>
          <w:tcPr>
            <w:tcW w:w="3619" w:type="dxa"/>
            <w:gridSpan w:val="3"/>
          </w:tcPr>
          <w:p w14:paraId="08C5B107" w14:textId="77777777" w:rsidR="00254993" w:rsidRPr="003726CA" w:rsidRDefault="005118AE" w:rsidP="00254993">
            <w:pPr>
              <w:pStyle w:val="Subtitle"/>
            </w:pPr>
            <w:sdt>
              <w:sdtPr>
                <w:id w:val="811981559"/>
                <w:placeholder>
                  <w:docPart w:val="4753CE5AE053408483A8A1EBFAC59015"/>
                </w:placeholder>
                <w:temporary/>
                <w:showingPlcHdr/>
                <w15:appearance w15:val="hidden"/>
              </w:sdtPr>
              <w:sdtEndPr/>
              <w:sdtContent>
                <w:r w:rsidR="00254993" w:rsidRPr="0002242A">
                  <w:t>Curriculum Vitae</w:t>
                </w:r>
              </w:sdtContent>
            </w:sdt>
          </w:p>
        </w:tc>
        <w:tc>
          <w:tcPr>
            <w:tcW w:w="6605" w:type="dxa"/>
            <w:gridSpan w:val="3"/>
          </w:tcPr>
          <w:p w14:paraId="2324FCE9" w14:textId="77777777" w:rsidR="00254993" w:rsidRPr="003726CA" w:rsidRDefault="00254993" w:rsidP="00254993">
            <w:pPr>
              <w:rPr>
                <w:rFonts w:ascii="Georgia Pro" w:hAnsi="Georgia Pro"/>
                <w:sz w:val="36"/>
                <w:szCs w:val="36"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8864EFC" wp14:editId="3390FCE7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90D42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" strokecolor="#f4b083 [1941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4573B" w14:paraId="659FE91F" w14:textId="77777777" w:rsidTr="0064573B">
        <w:trPr>
          <w:trHeight w:val="2891"/>
        </w:trPr>
        <w:tc>
          <w:tcPr>
            <w:tcW w:w="3076" w:type="dxa"/>
          </w:tcPr>
          <w:p w14:paraId="7B20884E" w14:textId="77777777" w:rsidR="0064573B" w:rsidRDefault="005118AE" w:rsidP="00254993">
            <w:pPr>
              <w:pStyle w:val="Heading2"/>
            </w:pPr>
            <w:sdt>
              <w:sdtPr>
                <w:id w:val="2063590227"/>
                <w:placeholder>
                  <w:docPart w:val="B848FACD628445CD8126AC6DE4E88017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t>Skills &amp; abilities</w:t>
                </w:r>
              </w:sdtContent>
            </w:sdt>
          </w:p>
          <w:p w14:paraId="2A1A091B" w14:textId="77777777" w:rsidR="0064573B" w:rsidRDefault="005118AE" w:rsidP="00254993">
            <w:sdt>
              <w:sdtPr>
                <w:id w:val="268981436"/>
                <w:placeholder>
                  <w:docPart w:val="5F6E85E77A1D4120B5FBA10BF5C3B007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597F2E">
                  <w:t>Strong leadership and team-building skills. Exceptional organizational and project management skills. Excellent communication and interpersonal skills. Proficient in project management</w:t>
                </w:r>
                <w:r w:rsidR="0064573B" w:rsidRPr="0002242A">
                  <w:rPr>
                    <w:rFonts w:ascii="Gill Sans Nova Light" w:eastAsiaTheme="minorEastAsia" w:hAnsi="Gill Sans Nova Light"/>
                    <w:szCs w:val="22"/>
                  </w:rPr>
                  <w:t xml:space="preserve"> software.</w:t>
                </w:r>
              </w:sdtContent>
            </w:sdt>
          </w:p>
          <w:p w14:paraId="43DC1285" w14:textId="77777777" w:rsidR="0064573B" w:rsidRPr="007A5BEC" w:rsidRDefault="0064573B" w:rsidP="00254993">
            <w:pPr>
              <w:rPr>
                <w:rFonts w:ascii="Gill Sans Nova Light" w:eastAsiaTheme="minorEastAsia" w:hAnsi="Gill Sans Nova Light"/>
                <w:szCs w:val="22"/>
              </w:rPr>
            </w:pPr>
          </w:p>
        </w:tc>
        <w:tc>
          <w:tcPr>
            <w:tcW w:w="271" w:type="dxa"/>
            <w:tcBorders>
              <w:right w:val="single" w:sz="12" w:space="0" w:color="F4B083" w:themeColor="accent2" w:themeTint="99"/>
            </w:tcBorders>
          </w:tcPr>
          <w:p w14:paraId="6CBF5D9E" w14:textId="77777777" w:rsidR="0064573B" w:rsidRDefault="0064573B" w:rsidP="00254993"/>
        </w:tc>
        <w:tc>
          <w:tcPr>
            <w:tcW w:w="272" w:type="dxa"/>
            <w:tcBorders>
              <w:left w:val="single" w:sz="12" w:space="0" w:color="F4B083" w:themeColor="accent2" w:themeTint="99"/>
            </w:tcBorders>
          </w:tcPr>
          <w:p w14:paraId="0477666C" w14:textId="77777777" w:rsidR="0064573B" w:rsidRDefault="0064573B" w:rsidP="00254993"/>
        </w:tc>
        <w:tc>
          <w:tcPr>
            <w:tcW w:w="6605" w:type="dxa"/>
            <w:gridSpan w:val="3"/>
          </w:tcPr>
          <w:p w14:paraId="77493AF9" w14:textId="125DA91D" w:rsidR="001B0C3F" w:rsidRDefault="005118AE" w:rsidP="001B0C3F">
            <w:pPr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  <w:p w14:paraId="1F16401F" w14:textId="7BA68716" w:rsidR="005118AE" w:rsidRDefault="005118AE" w:rsidP="005118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  <w:p w14:paraId="1C3FC480" w14:textId="3636C6F7" w:rsidR="005118AE" w:rsidRDefault="005118AE" w:rsidP="005118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LUGANDA</w:t>
            </w:r>
          </w:p>
          <w:p w14:paraId="1BD08DA6" w14:textId="59EA16E1" w:rsidR="005118AE" w:rsidRDefault="005118AE" w:rsidP="005118A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C++</w:t>
            </w:r>
          </w:p>
          <w:p w14:paraId="39357718" w14:textId="02A01BEF" w:rsidR="005118AE" w:rsidRDefault="005118AE" w:rsidP="005118AE">
            <w:pPr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</w:p>
          <w:p w14:paraId="14E985B2" w14:textId="72C172B7" w:rsidR="005118AE" w:rsidRDefault="005118AE" w:rsidP="005118A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14:paraId="700D9EC9" w14:textId="77775FAF" w:rsidR="005118AE" w:rsidRPr="005118AE" w:rsidRDefault="005118AE" w:rsidP="005118A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OFFICE AUTOMATION</w:t>
            </w:r>
          </w:p>
          <w:p w14:paraId="573EB15B" w14:textId="77777777" w:rsidR="005118AE" w:rsidRDefault="005118AE" w:rsidP="001B0C3F"/>
          <w:p w14:paraId="3EA1F0CE" w14:textId="1CF706C0" w:rsidR="005118AE" w:rsidRPr="001B0C3F" w:rsidRDefault="005118AE" w:rsidP="001B0C3F"/>
        </w:tc>
      </w:tr>
      <w:tr w:rsidR="0064573B" w14:paraId="01E93F57" w14:textId="77777777" w:rsidTr="005118AE">
        <w:trPr>
          <w:trHeight w:val="6118"/>
        </w:trPr>
        <w:tc>
          <w:tcPr>
            <w:tcW w:w="3076" w:type="dxa"/>
          </w:tcPr>
          <w:p w14:paraId="42BF45BE" w14:textId="77777777" w:rsidR="0064573B" w:rsidRDefault="005118AE" w:rsidP="00254993">
            <w:pPr>
              <w:pStyle w:val="Heading2"/>
            </w:pPr>
            <w:sdt>
              <w:sdtPr>
                <w:id w:val="486444063"/>
                <w:placeholder>
                  <w:docPart w:val="B5091747EE8D438187190F84AE515980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t>Communication</w:t>
                </w:r>
              </w:sdtContent>
            </w:sdt>
          </w:p>
          <w:p w14:paraId="3EE3710D" w14:textId="77777777" w:rsidR="0064573B" w:rsidRDefault="005118AE" w:rsidP="00254993">
            <w:sdt>
              <w:sdtPr>
                <w:id w:val="1951652839"/>
                <w:placeholder>
                  <w:docPart w:val="7F66935551B94235BEA4A6C670AF03B4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597F2E">
                  <w:t>Excellent written and verbal communication skills. Proven ability to communicate complex ideas and concepts to diverse audiences. Skilled in conflict resolution and negotiation.</w:t>
                </w:r>
              </w:sdtContent>
            </w:sdt>
          </w:p>
          <w:p w14:paraId="3674D032" w14:textId="77777777" w:rsidR="0064573B" w:rsidRPr="00597F2E" w:rsidRDefault="0064573B" w:rsidP="00254993"/>
          <w:p w14:paraId="3A63EB27" w14:textId="77777777" w:rsidR="0064573B" w:rsidRDefault="005118AE" w:rsidP="00254993">
            <w:pPr>
              <w:pStyle w:val="Heading2"/>
              <w:rPr>
                <w:noProof/>
              </w:rPr>
            </w:pPr>
            <w:sdt>
              <w:sdtPr>
                <w:rPr>
                  <w:noProof/>
                </w:rPr>
                <w:id w:val="-1682510828"/>
                <w:placeholder>
                  <w:docPart w:val="CD6324AEAE44447AB2A1DDC1478663FD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noProof/>
                  </w:rPr>
                  <w:t>Leadership</w:t>
                </w:r>
              </w:sdtContent>
            </w:sdt>
          </w:p>
          <w:p w14:paraId="2640FA9B" w14:textId="77777777" w:rsidR="0064573B" w:rsidRPr="0002242A" w:rsidRDefault="005118AE" w:rsidP="00254993">
            <w:sdt>
              <w:sdtPr>
                <w:id w:val="2019264062"/>
                <w:placeholder>
                  <w:docPart w:val="CF987EC2F1734F1CACB475187AB5FA34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597F2E">
                  <w:t>Managed project teams of up to 10 members. Mentored junior project team members. Served as Vice President of the Project Management Club at my university.</w:t>
                </w:r>
              </w:sdtContent>
            </w:sdt>
          </w:p>
        </w:tc>
        <w:tc>
          <w:tcPr>
            <w:tcW w:w="271" w:type="dxa"/>
            <w:tcBorders>
              <w:right w:val="single" w:sz="12" w:space="0" w:color="F4B083" w:themeColor="accent2" w:themeTint="99"/>
            </w:tcBorders>
          </w:tcPr>
          <w:p w14:paraId="25DAD212" w14:textId="77777777" w:rsidR="0064573B" w:rsidRPr="003726CA" w:rsidRDefault="0064573B" w:rsidP="00254993">
            <w:pPr>
              <w:rPr>
                <w:noProof/>
                <w:sz w:val="36"/>
                <w:szCs w:val="36"/>
                <w:lang w:val="en-AU" w:eastAsia="en-AU"/>
              </w:rPr>
            </w:pPr>
          </w:p>
        </w:tc>
        <w:tc>
          <w:tcPr>
            <w:tcW w:w="272" w:type="dxa"/>
            <w:tcBorders>
              <w:left w:val="single" w:sz="12" w:space="0" w:color="F4B083" w:themeColor="accent2" w:themeTint="99"/>
            </w:tcBorders>
          </w:tcPr>
          <w:p w14:paraId="56B9B423" w14:textId="77777777" w:rsidR="0064573B" w:rsidRPr="003726CA" w:rsidRDefault="0064573B" w:rsidP="00254993">
            <w:pPr>
              <w:rPr>
                <w:noProof/>
                <w:sz w:val="36"/>
                <w:szCs w:val="36"/>
                <w:lang w:val="en-AU" w:eastAsia="en-AU"/>
              </w:rPr>
            </w:pPr>
          </w:p>
        </w:tc>
        <w:tc>
          <w:tcPr>
            <w:tcW w:w="6605" w:type="dxa"/>
            <w:gridSpan w:val="3"/>
          </w:tcPr>
          <w:p w14:paraId="2D407403" w14:textId="77777777" w:rsidR="0064573B" w:rsidRDefault="005118AE" w:rsidP="00254993">
            <w:pPr>
              <w:pStyle w:val="Heading2"/>
            </w:pPr>
            <w:sdt>
              <w:sdtPr>
                <w:id w:val="1498696471"/>
                <w:placeholder>
                  <w:docPart w:val="8461CD8BB571482BB94EFE48FBEB05AE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t>Experienc</w:t>
                </w:r>
                <w:r w:rsidR="0064573B">
                  <w:t>e</w:t>
                </w:r>
              </w:sdtContent>
            </w:sdt>
          </w:p>
          <w:p w14:paraId="1CAF7401" w14:textId="005C04E8" w:rsidR="0064573B" w:rsidRPr="00AF7C92" w:rsidRDefault="005118AE" w:rsidP="0064573B">
            <w:pPr>
              <w:pStyle w:val="Heading3"/>
            </w:pPr>
            <w:r>
              <w:t>UCE(O-LEVEL)</w:t>
            </w:r>
            <w:r w:rsidR="0064573B">
              <w:tab/>
            </w:r>
            <w:r>
              <w:t>JAN 2016 – DEC 2020</w:t>
            </w:r>
          </w:p>
          <w:p w14:paraId="72CCE341" w14:textId="451A2109" w:rsidR="0064573B" w:rsidRDefault="005118AE" w:rsidP="005118AE">
            <w:r>
              <w:t>I went to Standard High School where I obtained my O-level Certificate</w:t>
            </w:r>
          </w:p>
          <w:p w14:paraId="368CA9C2" w14:textId="77777777" w:rsidR="005118AE" w:rsidRPr="0002242A" w:rsidRDefault="005118AE" w:rsidP="005118AE">
            <w:pPr>
              <w:rPr>
                <w:rFonts w:ascii="Gill Sans Nova Light" w:hAnsi="Gill Sans Nova Light"/>
                <w:szCs w:val="22"/>
              </w:rPr>
            </w:pPr>
          </w:p>
          <w:p w14:paraId="39373890" w14:textId="3AA1091C" w:rsidR="0064573B" w:rsidRPr="0002242A" w:rsidRDefault="005118AE" w:rsidP="0064573B">
            <w:pPr>
              <w:pStyle w:val="Heading3"/>
            </w:pPr>
            <w:r>
              <w:t>UACE(A-LEVEL)</w:t>
            </w:r>
            <w:r w:rsidR="0064573B">
              <w:tab/>
            </w:r>
            <w:r>
              <w:t>FEB 2022 – DEC 2023</w:t>
            </w:r>
          </w:p>
          <w:p w14:paraId="1681C136" w14:textId="4D594254" w:rsidR="0064573B" w:rsidRPr="0002242A" w:rsidRDefault="005118AE" w:rsidP="005118AE">
            <w:r w:rsidRPr="001B0C3F">
              <w:t>I went to Kakungulu Memorial School Kibuli where I obtained my A-level results and I offered Mathematics, Economics, Technical Drawing with ICT</w:t>
            </w:r>
          </w:p>
          <w:p w14:paraId="0ADDE061" w14:textId="77777777" w:rsidR="0064573B" w:rsidRPr="0002242A" w:rsidRDefault="0064573B" w:rsidP="00254993">
            <w:pPr>
              <w:rPr>
                <w:rFonts w:ascii="Gill Sans Nova Light" w:hAnsi="Gill Sans Nova Light"/>
              </w:rPr>
            </w:pPr>
          </w:p>
          <w:p w14:paraId="7CF59FB5" w14:textId="0E2D0F05" w:rsidR="0064573B" w:rsidRPr="0002242A" w:rsidRDefault="005118AE" w:rsidP="0064573B">
            <w:pPr>
              <w:pStyle w:val="Heading3"/>
            </w:pPr>
            <w:r>
              <w:t>DIPLOMA LEVEL IN SOFTWARE ENGINEERING</w:t>
            </w:r>
            <w:r w:rsidR="0064573B">
              <w:tab/>
            </w:r>
            <w:r>
              <w:t>MARCH 2024 - NOW</w:t>
            </w:r>
          </w:p>
          <w:p w14:paraId="2391101C" w14:textId="5E9771B4" w:rsidR="005118AE" w:rsidRPr="005118AE" w:rsidRDefault="005118AE" w:rsidP="005118AE">
            <w:pPr>
              <w:rPr>
                <w:lang w:val="en-UG"/>
              </w:rPr>
            </w:pPr>
            <w:r w:rsidRPr="005118AE">
              <w:rPr>
                <w:lang w:val="en-UG"/>
              </w:rPr>
              <w:t>I am offering Software engineering course at a diploma level</w:t>
            </w:r>
          </w:p>
          <w:p w14:paraId="0F23C71C" w14:textId="77777777" w:rsidR="005118AE" w:rsidRPr="005118AE" w:rsidRDefault="005118AE" w:rsidP="005118AE">
            <w:pPr>
              <w:numPr>
                <w:ilvl w:val="0"/>
                <w:numId w:val="1"/>
              </w:numPr>
              <w:rPr>
                <w:lang w:val="en-UG"/>
              </w:rPr>
            </w:pPr>
            <w:r w:rsidRPr="005118AE">
              <w:rPr>
                <w:lang w:val="en-UG"/>
              </w:rPr>
              <w:t>Knowledge of database management systems and ability to design and interact with relational databases using SQL.</w:t>
            </w:r>
          </w:p>
          <w:p w14:paraId="75FCE4FA" w14:textId="1BAD56E8" w:rsidR="0064573B" w:rsidRPr="005118AE" w:rsidRDefault="005118AE" w:rsidP="005118AE">
            <w:pPr>
              <w:numPr>
                <w:ilvl w:val="0"/>
                <w:numId w:val="1"/>
              </w:numPr>
              <w:rPr>
                <w:lang w:val="en-UG"/>
              </w:rPr>
            </w:pPr>
            <w:r w:rsidRPr="005118AE">
              <w:rPr>
                <w:lang w:val="en-UG"/>
              </w:rPr>
              <w:t>Skills in web development technologies including HTML, CSS, JavaScript, and frameworks to build responsive and interactive applications.</w:t>
            </w:r>
          </w:p>
        </w:tc>
      </w:tr>
    </w:tbl>
    <w:p w14:paraId="6C2F8B19" w14:textId="77777777" w:rsidR="00A438FB" w:rsidRDefault="00A438FB"/>
    <w:sectPr w:rsidR="00A438FB" w:rsidSect="007A248A">
      <w:pgSz w:w="12240" w:h="15840"/>
      <w:pgMar w:top="907" w:right="1008" w:bottom="994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B5045" w14:textId="77777777" w:rsidR="001B0C3F" w:rsidRDefault="001B0C3F" w:rsidP="00A438FB">
      <w:r>
        <w:separator/>
      </w:r>
    </w:p>
  </w:endnote>
  <w:endnote w:type="continuationSeparator" w:id="0">
    <w:p w14:paraId="60A8FE6A" w14:textId="77777777" w:rsidR="001B0C3F" w:rsidRDefault="001B0C3F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F44B9" w14:textId="77777777" w:rsidR="001B0C3F" w:rsidRDefault="001B0C3F" w:rsidP="00A438FB">
      <w:r>
        <w:separator/>
      </w:r>
    </w:p>
  </w:footnote>
  <w:footnote w:type="continuationSeparator" w:id="0">
    <w:p w14:paraId="3B42AF63" w14:textId="77777777" w:rsidR="001B0C3F" w:rsidRDefault="001B0C3F" w:rsidP="00A43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63B"/>
    <w:multiLevelType w:val="multilevel"/>
    <w:tmpl w:val="48E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E66BB"/>
    <w:multiLevelType w:val="hybridMultilevel"/>
    <w:tmpl w:val="E2F45E2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9B374D5"/>
    <w:multiLevelType w:val="hybridMultilevel"/>
    <w:tmpl w:val="D2AED8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163440">
    <w:abstractNumId w:val="0"/>
  </w:num>
  <w:num w:numId="2" w16cid:durableId="723408548">
    <w:abstractNumId w:val="1"/>
  </w:num>
  <w:num w:numId="3" w16cid:durableId="51072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3F"/>
    <w:rsid w:val="0002242A"/>
    <w:rsid w:val="000E61D3"/>
    <w:rsid w:val="00132439"/>
    <w:rsid w:val="00133128"/>
    <w:rsid w:val="001378A4"/>
    <w:rsid w:val="001B0C3F"/>
    <w:rsid w:val="001E7EBD"/>
    <w:rsid w:val="00254993"/>
    <w:rsid w:val="00324507"/>
    <w:rsid w:val="003726CA"/>
    <w:rsid w:val="003F324E"/>
    <w:rsid w:val="003F5F05"/>
    <w:rsid w:val="00473644"/>
    <w:rsid w:val="005041D5"/>
    <w:rsid w:val="005118AE"/>
    <w:rsid w:val="00512499"/>
    <w:rsid w:val="00597F2E"/>
    <w:rsid w:val="0060352F"/>
    <w:rsid w:val="0064573B"/>
    <w:rsid w:val="00676A61"/>
    <w:rsid w:val="0069332F"/>
    <w:rsid w:val="0069476D"/>
    <w:rsid w:val="006C769F"/>
    <w:rsid w:val="00715F1B"/>
    <w:rsid w:val="00746127"/>
    <w:rsid w:val="007A248A"/>
    <w:rsid w:val="007A3CC7"/>
    <w:rsid w:val="007A5BEC"/>
    <w:rsid w:val="007C447B"/>
    <w:rsid w:val="00802B08"/>
    <w:rsid w:val="0082799D"/>
    <w:rsid w:val="00864D97"/>
    <w:rsid w:val="008969BD"/>
    <w:rsid w:val="00970964"/>
    <w:rsid w:val="00A438FB"/>
    <w:rsid w:val="00A47395"/>
    <w:rsid w:val="00A51153"/>
    <w:rsid w:val="00A53243"/>
    <w:rsid w:val="00A647A0"/>
    <w:rsid w:val="00AB1695"/>
    <w:rsid w:val="00AF7C92"/>
    <w:rsid w:val="00B12107"/>
    <w:rsid w:val="00B51E22"/>
    <w:rsid w:val="00B56501"/>
    <w:rsid w:val="00BB0CEA"/>
    <w:rsid w:val="00C459CD"/>
    <w:rsid w:val="00C57E62"/>
    <w:rsid w:val="00D21E35"/>
    <w:rsid w:val="00D567CB"/>
    <w:rsid w:val="00DB7617"/>
    <w:rsid w:val="00E726B7"/>
    <w:rsid w:val="00E95E06"/>
    <w:rsid w:val="00EE75DF"/>
    <w:rsid w:val="00F46C24"/>
    <w:rsid w:val="00F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CFC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B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573B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73B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paragraph" w:styleId="NormalWeb">
    <w:name w:val="Normal (Web)"/>
    <w:basedOn w:val="Normal"/>
    <w:uiPriority w:val="99"/>
    <w:semiHidden/>
    <w:rsid w:val="005118AE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semiHidden/>
    <w:qFormat/>
    <w:rsid w:val="0051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2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sha\AppData\Roaming\Microsoft\Templates\CV%20(resu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F1EC165C04A45B196623ACD88C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88065-5AF0-4DF1-A736-269322B1B876}"/>
      </w:docPartPr>
      <w:docPartBody>
        <w:p w:rsidR="0001319F" w:rsidRDefault="0001319F">
          <w:pPr>
            <w:pStyle w:val="123F1EC165C04A45B196623ACD88C64E"/>
          </w:pPr>
          <w:r w:rsidRPr="00A47395">
            <w:t xml:space="preserve">Looking to obtain a challenging project management position in a dynamic and innovative organization where I can apply my skills and </w:t>
          </w:r>
          <w:r w:rsidRPr="00A47395">
            <w:t>experience to drive success.</w:t>
          </w:r>
        </w:p>
      </w:docPartBody>
    </w:docPart>
    <w:docPart>
      <w:docPartPr>
        <w:name w:val="4753CE5AE053408483A8A1EBFAC5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CFBA6-85F4-4110-B036-F2A5379C01C3}"/>
      </w:docPartPr>
      <w:docPartBody>
        <w:p w:rsidR="0001319F" w:rsidRDefault="0001319F">
          <w:pPr>
            <w:pStyle w:val="4753CE5AE053408483A8A1EBFAC59015"/>
          </w:pPr>
          <w:r w:rsidRPr="0002242A">
            <w:t>Curriculum Vitae</w:t>
          </w:r>
        </w:p>
      </w:docPartBody>
    </w:docPart>
    <w:docPart>
      <w:docPartPr>
        <w:name w:val="B848FACD628445CD8126AC6DE4E88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13B7E-52DF-4C1C-9C2A-9E99E26E886C}"/>
      </w:docPartPr>
      <w:docPartBody>
        <w:p w:rsidR="0001319F" w:rsidRDefault="0001319F">
          <w:pPr>
            <w:pStyle w:val="B848FACD628445CD8126AC6DE4E88017"/>
          </w:pPr>
          <w:r w:rsidRPr="0002242A">
            <w:t>Skills &amp; abilities</w:t>
          </w:r>
        </w:p>
      </w:docPartBody>
    </w:docPart>
    <w:docPart>
      <w:docPartPr>
        <w:name w:val="5F6E85E77A1D4120B5FBA10BF5C3B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FA1DE-AF10-4BFE-8570-76BC0EB30069}"/>
      </w:docPartPr>
      <w:docPartBody>
        <w:p w:rsidR="0001319F" w:rsidRDefault="0001319F">
          <w:pPr>
            <w:pStyle w:val="5F6E85E77A1D4120B5FBA10BF5C3B007"/>
          </w:pPr>
          <w:r w:rsidRPr="00597F2E">
            <w:t xml:space="preserve">Strong leadership and team-building skills. Exceptional organizational and project management skills. Excellent communication and interpersonal skills. Proficient in project </w:t>
          </w:r>
          <w:r w:rsidRPr="00597F2E">
            <w:t>management</w:t>
          </w:r>
          <w:r w:rsidRPr="0002242A">
            <w:rPr>
              <w:rFonts w:ascii="Gill Sans Nova Light" w:hAnsi="Gill Sans Nova Light"/>
              <w:szCs w:val="22"/>
            </w:rPr>
            <w:t xml:space="preserve"> software.</w:t>
          </w:r>
        </w:p>
      </w:docPartBody>
    </w:docPart>
    <w:docPart>
      <w:docPartPr>
        <w:name w:val="B5091747EE8D438187190F84AE515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DB71F-4CDF-4867-986D-C26DBEF6B04C}"/>
      </w:docPartPr>
      <w:docPartBody>
        <w:p w:rsidR="0001319F" w:rsidRDefault="0001319F">
          <w:pPr>
            <w:pStyle w:val="B5091747EE8D438187190F84AE515980"/>
          </w:pPr>
          <w:r w:rsidRPr="0002242A">
            <w:t>Communication</w:t>
          </w:r>
        </w:p>
      </w:docPartBody>
    </w:docPart>
    <w:docPart>
      <w:docPartPr>
        <w:name w:val="7F66935551B94235BEA4A6C670AF0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6ADE-1D80-4AA3-B1E8-7EFB17F59738}"/>
      </w:docPartPr>
      <w:docPartBody>
        <w:p w:rsidR="0001319F" w:rsidRDefault="0001319F">
          <w:pPr>
            <w:pStyle w:val="7F66935551B94235BEA4A6C670AF03B4"/>
          </w:pPr>
          <w:r w:rsidRPr="00597F2E">
            <w:t>Excellent written and verbal communication skills. Proven ability to communicate complex ideas and concepts to diverse audiences. Skilled in conflict resolution and negotiation.</w:t>
          </w:r>
        </w:p>
      </w:docPartBody>
    </w:docPart>
    <w:docPart>
      <w:docPartPr>
        <w:name w:val="CD6324AEAE44447AB2A1DDC147866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6F0DF-3CC8-441B-854A-7C46334931A1}"/>
      </w:docPartPr>
      <w:docPartBody>
        <w:p w:rsidR="0001319F" w:rsidRDefault="0001319F">
          <w:pPr>
            <w:pStyle w:val="CD6324AEAE44447AB2A1DDC1478663FD"/>
          </w:pPr>
          <w:r w:rsidRPr="0002242A">
            <w:rPr>
              <w:noProof/>
            </w:rPr>
            <w:t>Leadership</w:t>
          </w:r>
        </w:p>
      </w:docPartBody>
    </w:docPart>
    <w:docPart>
      <w:docPartPr>
        <w:name w:val="CF987EC2F1734F1CACB475187AB5F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920DD-77F2-4773-A0B1-4033F7F0B9C2}"/>
      </w:docPartPr>
      <w:docPartBody>
        <w:p w:rsidR="0001319F" w:rsidRDefault="0001319F">
          <w:pPr>
            <w:pStyle w:val="CF987EC2F1734F1CACB475187AB5FA34"/>
          </w:pPr>
          <w:r w:rsidRPr="00597F2E">
            <w:t>Managed project teams of up to 10 members. Mentored junior project team members. Served as Vice President of the Project Management Club at my university.</w:t>
          </w:r>
        </w:p>
      </w:docPartBody>
    </w:docPart>
    <w:docPart>
      <w:docPartPr>
        <w:name w:val="8461CD8BB571482BB94EFE48FBEB0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114D2-2304-4F63-AFBC-BE67A053D66C}"/>
      </w:docPartPr>
      <w:docPartBody>
        <w:p w:rsidR="0001319F" w:rsidRDefault="0001319F">
          <w:pPr>
            <w:pStyle w:val="8461CD8BB571482BB94EFE48FBEB05AE"/>
          </w:pPr>
          <w:r w:rsidRPr="0002242A">
            <w:t>Experienc</w:t>
          </w:r>
          <w:r>
            <w:t>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9F"/>
    <w:rsid w:val="0001319F"/>
    <w:rsid w:val="00A5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G" w:eastAsia="en-U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8CBAA83F14CDD86FCE51A1A9E00AC">
    <w:name w:val="AC88CBAA83F14CDD86FCE51A1A9E00AC"/>
  </w:style>
  <w:style w:type="paragraph" w:customStyle="1" w:styleId="38897E3B478246949D70AE926DAD9EE4">
    <w:name w:val="38897E3B478246949D70AE926DAD9EE4"/>
  </w:style>
  <w:style w:type="paragraph" w:customStyle="1" w:styleId="1AC2F98DF1E34C669D90A6372CC2E9A1">
    <w:name w:val="1AC2F98DF1E34C669D90A6372CC2E9A1"/>
  </w:style>
  <w:style w:type="paragraph" w:customStyle="1" w:styleId="123F1EC165C04A45B196623ACD88C64E">
    <w:name w:val="123F1EC165C04A45B196623ACD88C64E"/>
  </w:style>
  <w:style w:type="paragraph" w:customStyle="1" w:styleId="4753CE5AE053408483A8A1EBFAC59015">
    <w:name w:val="4753CE5AE053408483A8A1EBFAC59015"/>
  </w:style>
  <w:style w:type="paragraph" w:customStyle="1" w:styleId="B848FACD628445CD8126AC6DE4E88017">
    <w:name w:val="B848FACD628445CD8126AC6DE4E88017"/>
  </w:style>
  <w:style w:type="paragraph" w:customStyle="1" w:styleId="5F6E85E77A1D4120B5FBA10BF5C3B007">
    <w:name w:val="5F6E85E77A1D4120B5FBA10BF5C3B007"/>
  </w:style>
  <w:style w:type="paragraph" w:customStyle="1" w:styleId="7F0522BF957D41E4BDB5B5D8A878D39C">
    <w:name w:val="7F0522BF957D41E4BDB5B5D8A878D39C"/>
  </w:style>
  <w:style w:type="paragraph" w:customStyle="1" w:styleId="DAB2D2552A8242B8A9328984C111E80D">
    <w:name w:val="DAB2D2552A8242B8A9328984C111E80D"/>
  </w:style>
  <w:style w:type="paragraph" w:customStyle="1" w:styleId="003F361D40A048B2AFDE9A7415493882">
    <w:name w:val="003F361D40A048B2AFDE9A7415493882"/>
  </w:style>
  <w:style w:type="paragraph" w:customStyle="1" w:styleId="8D3E2A96354048699C10B26646AEF01C">
    <w:name w:val="8D3E2A96354048699C10B26646AEF01C"/>
  </w:style>
  <w:style w:type="paragraph" w:customStyle="1" w:styleId="8714C87E8AD743FE855952667D8C001B">
    <w:name w:val="8714C87E8AD743FE855952667D8C001B"/>
  </w:style>
  <w:style w:type="paragraph" w:customStyle="1" w:styleId="B5091747EE8D438187190F84AE515980">
    <w:name w:val="B5091747EE8D438187190F84AE515980"/>
  </w:style>
  <w:style w:type="paragraph" w:customStyle="1" w:styleId="7F66935551B94235BEA4A6C670AF03B4">
    <w:name w:val="7F66935551B94235BEA4A6C670AF03B4"/>
  </w:style>
  <w:style w:type="paragraph" w:customStyle="1" w:styleId="CD6324AEAE44447AB2A1DDC1478663FD">
    <w:name w:val="CD6324AEAE44447AB2A1DDC1478663FD"/>
  </w:style>
  <w:style w:type="paragraph" w:customStyle="1" w:styleId="CF987EC2F1734F1CACB475187AB5FA34">
    <w:name w:val="CF987EC2F1734F1CACB475187AB5FA34"/>
  </w:style>
  <w:style w:type="paragraph" w:customStyle="1" w:styleId="8461CD8BB571482BB94EFE48FBEB05AE">
    <w:name w:val="8461CD8BB571482BB94EFE48FBEB05AE"/>
  </w:style>
  <w:style w:type="paragraph" w:customStyle="1" w:styleId="F0F56D3372004D53817538A6538E3E0C">
    <w:name w:val="F0F56D3372004D53817538A6538E3E0C"/>
  </w:style>
  <w:style w:type="paragraph" w:customStyle="1" w:styleId="57B92F9B03A84312882F0EFA4BDF6116">
    <w:name w:val="57B92F9B03A84312882F0EFA4BDF6116"/>
  </w:style>
  <w:style w:type="paragraph" w:customStyle="1" w:styleId="D5D3F648BCCA41DC884B4445AABE9A0A">
    <w:name w:val="D5D3F648BCCA41DC884B4445AABE9A0A"/>
  </w:style>
  <w:style w:type="paragraph" w:customStyle="1" w:styleId="88660F5281144CF6B960C67D9D0A82D8">
    <w:name w:val="88660F5281144CF6B960C67D9D0A82D8"/>
  </w:style>
  <w:style w:type="paragraph" w:customStyle="1" w:styleId="9FBEB9BA7F76478C81CFFF0BBBF5AD15">
    <w:name w:val="9FBEB9BA7F76478C81CFFF0BBBF5AD15"/>
  </w:style>
  <w:style w:type="paragraph" w:customStyle="1" w:styleId="C8E96BF8CE5B4A58B7294C362E9C8A33">
    <w:name w:val="C8E96BF8CE5B4A58B7294C362E9C8A33"/>
  </w:style>
  <w:style w:type="paragraph" w:customStyle="1" w:styleId="BBE591439AED4A7E880A335BACF9AD6D">
    <w:name w:val="BBE591439AED4A7E880A335BACF9AD6D"/>
  </w:style>
  <w:style w:type="paragraph" w:customStyle="1" w:styleId="300D15E6B43749C5A234899A3C6951B9">
    <w:name w:val="300D15E6B43749C5A234899A3C6951B9"/>
  </w:style>
  <w:style w:type="paragraph" w:customStyle="1" w:styleId="1E61C9FD5EA04675B3E9F73016F9CA5D">
    <w:name w:val="1E61C9FD5EA04675B3E9F73016F9C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50784F-22AD-4731-B93E-836F945AA3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F3A3E61-2135-475E-A432-2B9F8FB590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C2D2D2-D8B3-4AAB-A43B-83DB2A22B9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134396-DE12-46C2-88D4-3B7958C69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(resume)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2025-05-25T07:59:00Z</dcterms:created>
  <dcterms:modified xsi:type="dcterms:W3CDTF">2025-05-25T08:20:00Z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